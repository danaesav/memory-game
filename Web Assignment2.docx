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5566" w14:textId="4C62AE8F" w:rsidR="00E92FF5" w:rsidRPr="00E92FF5" w:rsidRDefault="00E92FF5" w:rsidP="00E92FF5">
      <w:pPr>
        <w:pStyle w:val="Heading1"/>
      </w:pPr>
      <w:r>
        <w:t xml:space="preserve">Web Assignment </w:t>
      </w:r>
      <w:r w:rsidR="00465A5E">
        <w:t>2</w:t>
      </w:r>
    </w:p>
    <w:p w14:paraId="17DC56AD" w14:textId="399BB4F1" w:rsidR="00A51F21" w:rsidRDefault="00A51F21" w:rsidP="00A51F21">
      <w:pPr>
        <w:pStyle w:val="ListBullet"/>
        <w:numPr>
          <w:ilvl w:val="0"/>
          <w:numId w:val="0"/>
        </w:numPr>
        <w:spacing w:after="120" w:line="259" w:lineRule="auto"/>
        <w:ind w:left="432" w:hanging="432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 xml:space="preserve">Student Names/Numbers: </w:t>
      </w:r>
    </w:p>
    <w:p w14:paraId="1FFFABBC" w14:textId="7AF5DB8C" w:rsidR="00A51F21" w:rsidRPr="00A51F21" w:rsidRDefault="00A51F21" w:rsidP="00A51F21">
      <w:pPr>
        <w:pStyle w:val="ListBullet"/>
        <w:numPr>
          <w:ilvl w:val="0"/>
          <w:numId w:val="0"/>
        </w:numPr>
        <w:spacing w:after="120" w:line="259" w:lineRule="auto"/>
        <w:ind w:left="432" w:hanging="432"/>
        <w:rPr>
          <w:rFonts w:asciiTheme="majorHAnsi" w:eastAsiaTheme="majorEastAsia" w:hAnsiTheme="majorHAnsi" w:cstheme="majorBidi"/>
          <w:color w:val="000000" w:themeColor="text1"/>
          <w:szCs w:val="26"/>
        </w:rPr>
      </w:pPr>
      <w:r w:rsidRPr="00A51F21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Danae </w:t>
      </w:r>
      <w:proofErr w:type="spellStart"/>
      <w:r w:rsidRPr="00A51F21">
        <w:rPr>
          <w:rFonts w:asciiTheme="majorHAnsi" w:eastAsiaTheme="majorEastAsia" w:hAnsiTheme="majorHAnsi" w:cstheme="majorBidi"/>
          <w:color w:val="000000" w:themeColor="text1"/>
          <w:szCs w:val="26"/>
        </w:rPr>
        <w:t>Savvidi</w:t>
      </w:r>
      <w:proofErr w:type="spellEnd"/>
      <w:r w:rsidRPr="00A51F21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 / 5457769</w:t>
      </w:r>
    </w:p>
    <w:p w14:paraId="44F48C9C" w14:textId="3018242F" w:rsidR="00A51F21" w:rsidRPr="00A51F21" w:rsidRDefault="00A51F21" w:rsidP="00A51F21">
      <w:pPr>
        <w:pStyle w:val="ListBullet"/>
        <w:numPr>
          <w:ilvl w:val="0"/>
          <w:numId w:val="0"/>
        </w:numPr>
        <w:spacing w:after="120" w:line="259" w:lineRule="auto"/>
        <w:ind w:left="432" w:hanging="432"/>
        <w:rPr>
          <w:rFonts w:asciiTheme="majorHAnsi" w:eastAsiaTheme="majorEastAsia" w:hAnsiTheme="majorHAnsi" w:cstheme="majorBidi"/>
          <w:color w:val="000000" w:themeColor="text1"/>
          <w:szCs w:val="26"/>
        </w:rPr>
      </w:pPr>
      <w:proofErr w:type="spellStart"/>
      <w:r w:rsidRPr="00A51F21">
        <w:rPr>
          <w:rFonts w:asciiTheme="majorHAnsi" w:eastAsiaTheme="majorEastAsia" w:hAnsiTheme="majorHAnsi" w:cstheme="majorBidi"/>
          <w:color w:val="000000" w:themeColor="text1"/>
          <w:szCs w:val="26"/>
        </w:rPr>
        <w:t>Ilias</w:t>
      </w:r>
      <w:proofErr w:type="spellEnd"/>
      <w:r w:rsidRPr="00A51F21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 McAuliffe / 5481996</w:t>
      </w:r>
    </w:p>
    <w:p w14:paraId="1945F1BA" w14:textId="13EFE877" w:rsidR="00CF365E" w:rsidRPr="00CF365E" w:rsidRDefault="00A51F21" w:rsidP="00CF365E">
      <w:pPr>
        <w:pStyle w:val="ListBullet"/>
        <w:numPr>
          <w:ilvl w:val="0"/>
          <w:numId w:val="0"/>
        </w:numPr>
        <w:spacing w:after="120" w:line="259" w:lineRule="auto"/>
        <w:ind w:left="432" w:hanging="432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 xml:space="preserve">Group ID: </w:t>
      </w:r>
      <w:r w:rsidRPr="00A51F21">
        <w:rPr>
          <w:rFonts w:asciiTheme="majorHAnsi" w:eastAsiaTheme="majorEastAsia" w:hAnsiTheme="majorHAnsi" w:cstheme="majorBidi"/>
          <w:color w:val="000000" w:themeColor="text1"/>
          <w:szCs w:val="26"/>
        </w:rPr>
        <w:t>CSE 2-34</w:t>
      </w:r>
    </w:p>
    <w:p w14:paraId="21173F9B" w14:textId="40DB5C81" w:rsidR="00CF365E" w:rsidRPr="00CF365E" w:rsidRDefault="00CF365E" w:rsidP="00CF365E">
      <w:pPr>
        <w:pStyle w:val="Heading1"/>
      </w:pPr>
      <w:r w:rsidRPr="00CF365E">
        <w:t>2 - Client-side JavaScript</w:t>
      </w:r>
    </w:p>
    <w:p w14:paraId="2A4183DF" w14:textId="2E6CB989" w:rsidR="00C50B4A" w:rsidRDefault="00C50B4A" w:rsidP="00C50B4A">
      <w:pPr>
        <w:pStyle w:val="ListBullet"/>
        <w:numPr>
          <w:ilvl w:val="0"/>
          <w:numId w:val="0"/>
        </w:numPr>
        <w:spacing w:after="120" w:line="259" w:lineRule="auto"/>
        <w:ind w:left="432" w:hanging="432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2.1) Plan of action:</w:t>
      </w:r>
    </w:p>
    <w:p w14:paraId="590B412C" w14:textId="1699DC6F" w:rsidR="00331382" w:rsidRDefault="00C50B4A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A game is started.</w:t>
      </w:r>
    </w:p>
    <w:p w14:paraId="2DB85421" w14:textId="5D678B5C" w:rsidR="00C50B4A" w:rsidRDefault="00C50B4A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Player waits to be matched to someone else.</w:t>
      </w:r>
    </w:p>
    <w:p w14:paraId="71459D3E" w14:textId="685A3C55" w:rsidR="00C50B4A" w:rsidRDefault="00C50B4A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Possibility to cancel during waiting time.</w:t>
      </w:r>
    </w:p>
    <w:p w14:paraId="1017E77D" w14:textId="68C98901" w:rsidR="00C50B4A" w:rsidRDefault="00C50B4A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Match is found – New game is started.</w:t>
      </w:r>
    </w:p>
    <w:p w14:paraId="3E7C9690" w14:textId="4EAE95BC" w:rsidR="00C50B4A" w:rsidRDefault="00C50B4A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Timer starts and two players compete to see who will finish first.</w:t>
      </w:r>
    </w:p>
    <w:p w14:paraId="1AB3262A" w14:textId="5B303244" w:rsidR="00C50B4A" w:rsidRDefault="00C50B4A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If one player quits </w:t>
      </w:r>
      <w:r w:rsidR="00E33E70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the game </w:t>
      </w:r>
      <w:r w:rsidR="004A6D79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or closes the window </w:t>
      </w:r>
      <w:r>
        <w:rPr>
          <w:rFonts w:asciiTheme="majorHAnsi" w:eastAsiaTheme="majorEastAsia" w:hAnsiTheme="majorHAnsi" w:cstheme="majorBidi"/>
          <w:color w:val="000000" w:themeColor="text1"/>
          <w:szCs w:val="26"/>
        </w:rPr>
        <w:t>the</w:t>
      </w:r>
      <w:r w:rsidR="004A6D79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ir opponent </w:t>
      </w:r>
      <w:r>
        <w:rPr>
          <w:rFonts w:asciiTheme="majorHAnsi" w:eastAsiaTheme="majorEastAsia" w:hAnsiTheme="majorHAnsi" w:cstheme="majorBidi"/>
          <w:color w:val="000000" w:themeColor="text1"/>
          <w:szCs w:val="26"/>
        </w:rPr>
        <w:t>wins</w:t>
      </w:r>
      <w:r w:rsidR="004A6D79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 and the game ends</w:t>
      </w:r>
      <w:r>
        <w:rPr>
          <w:rFonts w:asciiTheme="majorHAnsi" w:eastAsiaTheme="majorEastAsia" w:hAnsiTheme="majorHAnsi" w:cstheme="majorBidi"/>
          <w:color w:val="000000" w:themeColor="text1"/>
          <w:szCs w:val="26"/>
        </w:rPr>
        <w:t>.</w:t>
      </w:r>
    </w:p>
    <w:p w14:paraId="6488C403" w14:textId="0E903703" w:rsidR="00C50B4A" w:rsidRDefault="00C50B4A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When someone finishes first the</w:t>
      </w:r>
      <w:r w:rsidR="00DD7662">
        <w:rPr>
          <w:rFonts w:asciiTheme="majorHAnsi" w:eastAsiaTheme="majorEastAsia" w:hAnsiTheme="majorHAnsi" w:cstheme="majorBidi"/>
          <w:color w:val="000000" w:themeColor="text1"/>
          <w:szCs w:val="26"/>
        </w:rPr>
        <w:t>ir</w:t>
      </w:r>
      <w:r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 opponent is informed</w:t>
      </w:r>
      <w:r w:rsidR="000944EA">
        <w:rPr>
          <w:rFonts w:asciiTheme="majorHAnsi" w:eastAsiaTheme="majorEastAsia" w:hAnsiTheme="majorHAnsi" w:cstheme="majorBidi"/>
          <w:color w:val="000000" w:themeColor="text1"/>
          <w:szCs w:val="26"/>
        </w:rPr>
        <w:t xml:space="preserve"> and the game ends</w:t>
      </w:r>
      <w:r>
        <w:rPr>
          <w:rFonts w:asciiTheme="majorHAnsi" w:eastAsiaTheme="majorEastAsia" w:hAnsiTheme="majorHAnsi" w:cstheme="majorBidi"/>
          <w:color w:val="000000" w:themeColor="text1"/>
          <w:szCs w:val="26"/>
        </w:rPr>
        <w:t>.</w:t>
      </w:r>
    </w:p>
    <w:p w14:paraId="4D9B25C3" w14:textId="524ECAA2" w:rsidR="000C71F8" w:rsidRDefault="000C71F8" w:rsidP="00C50B4A">
      <w:pPr>
        <w:pStyle w:val="ListBullet"/>
        <w:numPr>
          <w:ilvl w:val="0"/>
          <w:numId w:val="8"/>
        </w:numPr>
        <w:spacing w:after="120" w:line="259" w:lineRule="auto"/>
        <w:rPr>
          <w:rFonts w:asciiTheme="majorHAnsi" w:eastAsiaTheme="majorEastAsia" w:hAnsiTheme="majorHAnsi" w:cstheme="majorBidi"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Cs w:val="26"/>
        </w:rPr>
        <w:t>To win players need to find all matching cards before the other player.</w:t>
      </w:r>
    </w:p>
    <w:p w14:paraId="44065D3F" w14:textId="4EB71AC7" w:rsidR="00C738A5" w:rsidRDefault="00C738A5" w:rsidP="00C738A5">
      <w:pPr>
        <w:pStyle w:val="ListBullet"/>
        <w:numPr>
          <w:ilvl w:val="0"/>
          <w:numId w:val="0"/>
        </w:numPr>
        <w:spacing w:after="120" w:line="259" w:lineRule="auto"/>
        <w:ind w:left="432" w:hanging="432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2.2) Use of design patterns:</w:t>
      </w:r>
    </w:p>
    <w:p w14:paraId="78DF8B6E" w14:textId="536576C4" w:rsidR="007B264A" w:rsidRPr="007B264A" w:rsidRDefault="007B264A" w:rsidP="007B264A">
      <w:pPr>
        <w:rPr>
          <w:rFonts w:ascii="Calibri" w:eastAsiaTheme="majorEastAsia" w:hAnsi="Calibri" w:cs="Calibri"/>
        </w:rPr>
      </w:pPr>
      <w:r w:rsidRPr="007B264A">
        <w:rPr>
          <w:rFonts w:ascii="Calibri" w:eastAsiaTheme="majorEastAsia" w:hAnsi="Calibri" w:cs="Calibri"/>
        </w:rPr>
        <w:t>We used a basic constructor pattern which saves the two players and the current state of the game.</w:t>
      </w:r>
      <w:r w:rsidR="00FC3FD5">
        <w:rPr>
          <w:rFonts w:ascii="Calibri" w:eastAsiaTheme="majorEastAsia" w:hAnsi="Calibri" w:cs="Calibri"/>
        </w:rPr>
        <w:t xml:space="preserve"> Every time two players are matched </w:t>
      </w:r>
      <w:proofErr w:type="gramStart"/>
      <w:r w:rsidR="00FC3FD5">
        <w:rPr>
          <w:rFonts w:ascii="Calibri" w:eastAsiaTheme="majorEastAsia" w:hAnsi="Calibri" w:cs="Calibri"/>
        </w:rPr>
        <w:t>up,</w:t>
      </w:r>
      <w:proofErr w:type="gramEnd"/>
      <w:r w:rsidR="00FC3FD5">
        <w:rPr>
          <w:rFonts w:ascii="Calibri" w:eastAsiaTheme="majorEastAsia" w:hAnsi="Calibri" w:cs="Calibri"/>
        </w:rPr>
        <w:t xml:space="preserve"> we create a new game instance.</w:t>
      </w:r>
    </w:p>
    <w:p w14:paraId="7EE78966" w14:textId="07383896" w:rsidR="00C738A5" w:rsidRDefault="00C738A5" w:rsidP="00C738A5">
      <w:pPr>
        <w:pStyle w:val="ListBullet"/>
        <w:numPr>
          <w:ilvl w:val="0"/>
          <w:numId w:val="0"/>
        </w:numPr>
        <w:spacing w:after="120" w:line="259" w:lineRule="auto"/>
        <w:ind w:left="360"/>
        <w:rPr>
          <w:rFonts w:asciiTheme="majorHAnsi" w:eastAsiaTheme="majorEastAsia" w:hAnsiTheme="majorHAnsi" w:cstheme="majorBidi"/>
          <w:color w:val="000000" w:themeColor="text1"/>
          <w:szCs w:val="26"/>
        </w:rPr>
      </w:pPr>
    </w:p>
    <w:p w14:paraId="12DF8EF6" w14:textId="257C3D40" w:rsidR="00B949CD" w:rsidRDefault="00B949CD" w:rsidP="00C738A5">
      <w:pPr>
        <w:pStyle w:val="ListBullet"/>
        <w:numPr>
          <w:ilvl w:val="0"/>
          <w:numId w:val="0"/>
        </w:numPr>
        <w:spacing w:after="120" w:line="259" w:lineRule="auto"/>
        <w:ind w:left="360"/>
        <w:rPr>
          <w:rFonts w:asciiTheme="majorHAnsi" w:eastAsiaTheme="majorEastAsia" w:hAnsiTheme="majorHAnsi" w:cstheme="majorBidi"/>
          <w:color w:val="000000" w:themeColor="text1"/>
          <w:szCs w:val="26"/>
        </w:rPr>
      </w:pPr>
    </w:p>
    <w:p w14:paraId="2A467779" w14:textId="6C6231C6" w:rsidR="00B949CD" w:rsidRDefault="00B949CD" w:rsidP="00C738A5">
      <w:pPr>
        <w:pStyle w:val="ListBullet"/>
        <w:numPr>
          <w:ilvl w:val="0"/>
          <w:numId w:val="0"/>
        </w:numPr>
        <w:spacing w:after="120" w:line="259" w:lineRule="auto"/>
        <w:ind w:left="360"/>
        <w:rPr>
          <w:rFonts w:asciiTheme="majorHAnsi" w:eastAsiaTheme="majorEastAsia" w:hAnsiTheme="majorHAnsi" w:cstheme="majorBidi"/>
          <w:color w:val="000000" w:themeColor="text1"/>
          <w:szCs w:val="26"/>
        </w:rPr>
      </w:pPr>
    </w:p>
    <w:p w14:paraId="6FBD0D13" w14:textId="42AB82F8" w:rsidR="00B949CD" w:rsidRDefault="00B949CD" w:rsidP="00C738A5">
      <w:pPr>
        <w:pStyle w:val="ListBullet"/>
        <w:numPr>
          <w:ilvl w:val="0"/>
          <w:numId w:val="0"/>
        </w:numPr>
        <w:spacing w:after="120" w:line="259" w:lineRule="auto"/>
        <w:ind w:left="360"/>
        <w:rPr>
          <w:rFonts w:asciiTheme="majorHAnsi" w:eastAsiaTheme="majorEastAsia" w:hAnsiTheme="majorHAnsi" w:cstheme="majorBidi"/>
          <w:color w:val="000000" w:themeColor="text1"/>
          <w:szCs w:val="26"/>
        </w:rPr>
      </w:pPr>
    </w:p>
    <w:p w14:paraId="48CC41AE" w14:textId="77777777" w:rsidR="00B949CD" w:rsidRDefault="00B949CD" w:rsidP="00C738A5">
      <w:pPr>
        <w:pStyle w:val="ListBullet"/>
        <w:numPr>
          <w:ilvl w:val="0"/>
          <w:numId w:val="0"/>
        </w:numPr>
        <w:spacing w:after="120" w:line="259" w:lineRule="auto"/>
        <w:ind w:left="360"/>
        <w:rPr>
          <w:rFonts w:asciiTheme="majorHAnsi" w:eastAsiaTheme="majorEastAsia" w:hAnsiTheme="majorHAnsi" w:cstheme="majorBidi"/>
          <w:color w:val="000000" w:themeColor="text1"/>
          <w:szCs w:val="26"/>
        </w:rPr>
      </w:pPr>
    </w:p>
    <w:p w14:paraId="4A3FE33F" w14:textId="3DFCF63D" w:rsidR="00FC3FD5" w:rsidRDefault="00A80088" w:rsidP="005F42AD">
      <w:pPr>
        <w:rPr>
          <w:rFonts w:ascii="Calibri" w:eastAsiaTheme="majorEastAsia" w:hAnsi="Calibri" w:cs="Calibri"/>
          <w:b/>
          <w:bCs/>
        </w:rPr>
      </w:pPr>
      <w:r w:rsidRPr="007004D4">
        <w:rPr>
          <w:rFonts w:ascii="Calibri" w:eastAsiaTheme="majorEastAsia" w:hAnsi="Calibri" w:cs="Calibri"/>
          <w:b/>
          <w:bCs/>
        </w:rPr>
        <w:lastRenderedPageBreak/>
        <w:t>3.3</w:t>
      </w:r>
      <w:r w:rsidR="009F23A0" w:rsidRPr="007004D4">
        <w:rPr>
          <w:rFonts w:ascii="Calibri" w:eastAsiaTheme="majorEastAsia" w:hAnsi="Calibri" w:cs="Calibri"/>
          <w:b/>
          <w:bCs/>
        </w:rPr>
        <w:t xml:space="preserve">) </w:t>
      </w:r>
      <w:r w:rsidR="009F23A0" w:rsidRPr="007004D4">
        <w:rPr>
          <w:rFonts w:ascii="Calibri" w:eastAsiaTheme="majorEastAsia" w:hAnsi="Calibri" w:cs="Calibri"/>
          <w:b/>
          <w:bCs/>
        </w:rPr>
        <w:t xml:space="preserve">WebSocket communication </w:t>
      </w:r>
      <w:r w:rsidR="009F23A0" w:rsidRPr="007004D4">
        <w:rPr>
          <w:rFonts w:ascii="Calibri" w:eastAsiaTheme="majorEastAsia" w:hAnsi="Calibri" w:cs="Calibri"/>
          <w:b/>
          <w:bCs/>
        </w:rPr>
        <w:t>pattern between clients and server</w:t>
      </w:r>
      <w:r w:rsidR="007004D4" w:rsidRPr="007004D4">
        <w:rPr>
          <w:rFonts w:ascii="Calibri" w:eastAsiaTheme="majorEastAsia" w:hAnsi="Calibri" w:cs="Calibri"/>
          <w:b/>
          <w:bCs/>
        </w:rPr>
        <w:t xml:space="preserve">. </w:t>
      </w:r>
      <w:r w:rsidR="007004D4" w:rsidRPr="007004D4">
        <w:rPr>
          <w:rFonts w:ascii="Calibri" w:eastAsiaTheme="majorEastAsia" w:hAnsi="Calibri" w:cs="Calibri"/>
          <w:b/>
          <w:bCs/>
        </w:rPr>
        <w:t>Create a list of message types (</w:t>
      </w:r>
      <w:proofErr w:type="gramStart"/>
      <w:r w:rsidR="007004D4" w:rsidRPr="007004D4">
        <w:rPr>
          <w:rFonts w:ascii="Calibri" w:eastAsiaTheme="majorEastAsia" w:hAnsi="Calibri" w:cs="Calibri"/>
          <w:b/>
          <w:bCs/>
        </w:rPr>
        <w:t>e.g.</w:t>
      </w:r>
      <w:proofErr w:type="gramEnd"/>
      <w:r w:rsidR="007004D4" w:rsidRPr="007004D4">
        <w:rPr>
          <w:rFonts w:ascii="Calibri" w:eastAsiaTheme="majorEastAsia" w:hAnsi="Calibri" w:cs="Calibri"/>
          <w:b/>
          <w:bCs/>
        </w:rPr>
        <w:t xml:space="preserve"> game-start, game-move, player-type, abort-game, …) and work out who (server, client-A, client-B) communicates it to whom</w:t>
      </w:r>
      <w:r w:rsidR="009F23A0" w:rsidRPr="007004D4">
        <w:rPr>
          <w:rFonts w:ascii="Calibri" w:eastAsiaTheme="majorEastAsia" w:hAnsi="Calibri" w:cs="Calibri"/>
          <w:b/>
          <w:bCs/>
        </w:rPr>
        <w:t>:</w:t>
      </w:r>
    </w:p>
    <w:p w14:paraId="2C7F4599" w14:textId="299DC458" w:rsidR="005F42AD" w:rsidRDefault="005F42AD" w:rsidP="005F42AD">
      <w:pPr>
        <w:rPr>
          <w:rFonts w:ascii="Calibri" w:eastAsiaTheme="majorEastAsia" w:hAnsi="Calibri" w:cs="Calibri"/>
          <w:b/>
          <w:bCs/>
        </w:rPr>
      </w:pPr>
    </w:p>
    <w:p w14:paraId="6A034006" w14:textId="31BC823C" w:rsidR="005F42AD" w:rsidRPr="00870B52" w:rsidRDefault="005F42AD" w:rsidP="005F42AD">
      <w:pPr>
        <w:rPr>
          <w:rFonts w:ascii="Calibri" w:eastAsiaTheme="majorEastAsia" w:hAnsi="Calibri" w:cs="Calibri"/>
          <w:b/>
          <w:bCs/>
          <w:sz w:val="32"/>
          <w:szCs w:val="32"/>
          <w:u w:val="single"/>
        </w:rPr>
      </w:pPr>
      <w:r w:rsidRPr="00870B52">
        <w:rPr>
          <w:rFonts w:ascii="Calibri" w:eastAsiaTheme="majorEastAsia" w:hAnsi="Calibri" w:cs="Calibri"/>
          <w:b/>
          <w:bCs/>
          <w:sz w:val="32"/>
          <w:szCs w:val="32"/>
          <w:u w:val="single"/>
        </w:rPr>
        <w:t>Message Types:</w:t>
      </w:r>
    </w:p>
    <w:p w14:paraId="27DD14EF" w14:textId="6778E632" w:rsidR="00007B26" w:rsidRPr="00870B52" w:rsidRDefault="00007B26" w:rsidP="005F42AD">
      <w:pPr>
        <w:rPr>
          <w:rFonts w:ascii="Calibri" w:eastAsiaTheme="majorEastAsia" w:hAnsi="Calibri" w:cs="Calibri"/>
          <w:b/>
          <w:bCs/>
          <w:sz w:val="18"/>
          <w:szCs w:val="18"/>
        </w:rPr>
      </w:pPr>
      <w:r>
        <w:rPr>
          <w:rFonts w:ascii="Calibri" w:eastAsiaTheme="majorEastAsia" w:hAnsi="Calibri" w:cs="Calibri"/>
          <w:b/>
          <w:bCs/>
          <w:sz w:val="32"/>
          <w:szCs w:val="32"/>
        </w:rPr>
        <w:softHyphen/>
      </w:r>
    </w:p>
    <w:p w14:paraId="71716AF9" w14:textId="4BEEB500" w:rsidR="005F42AD" w:rsidRDefault="005F42AD" w:rsidP="005F42AD">
      <w:pPr>
        <w:pStyle w:val="ListParagraph"/>
        <w:numPr>
          <w:ilvl w:val="0"/>
          <w:numId w:val="9"/>
        </w:num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>Queued</w:t>
      </w:r>
    </w:p>
    <w:p w14:paraId="1FA2A123" w14:textId="19FE8F99" w:rsidR="00C8278B" w:rsidRPr="00C8278B" w:rsidRDefault="00245C09" w:rsidP="00C8278B">
      <w:pPr>
        <w:ind w:left="720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Server sends it to client-A</w:t>
      </w:r>
      <w:r w:rsidR="0009064C">
        <w:rPr>
          <w:rFonts w:ascii="Calibri" w:eastAsiaTheme="majorEastAsia" w:hAnsi="Calibri" w:cs="Calibri"/>
        </w:rPr>
        <w:t>.</w:t>
      </w:r>
    </w:p>
    <w:p w14:paraId="5E61DA14" w14:textId="7B8E8D91" w:rsidR="005F42AD" w:rsidRDefault="005F42AD" w:rsidP="005F42AD">
      <w:pPr>
        <w:pStyle w:val="ListParagraph"/>
        <w:numPr>
          <w:ilvl w:val="0"/>
          <w:numId w:val="9"/>
        </w:num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>Game Start</w:t>
      </w:r>
    </w:p>
    <w:p w14:paraId="26D9FD65" w14:textId="41880397" w:rsidR="00C8278B" w:rsidRPr="00C67D6D" w:rsidRDefault="00C67D6D" w:rsidP="00C67D6D">
      <w:pPr>
        <w:ind w:left="720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Server sends it to client-A and client-B</w:t>
      </w:r>
      <w:r w:rsidR="0009064C">
        <w:rPr>
          <w:rFonts w:ascii="Calibri" w:eastAsiaTheme="majorEastAsia" w:hAnsi="Calibri" w:cs="Calibri"/>
        </w:rPr>
        <w:t>.</w:t>
      </w:r>
    </w:p>
    <w:p w14:paraId="1BB9B754" w14:textId="0754230F" w:rsidR="00C8278B" w:rsidRDefault="00C8278B" w:rsidP="005F42AD">
      <w:pPr>
        <w:pStyle w:val="ListParagraph"/>
        <w:numPr>
          <w:ilvl w:val="0"/>
          <w:numId w:val="9"/>
        </w:num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>Join</w:t>
      </w:r>
    </w:p>
    <w:p w14:paraId="41D1A5CE" w14:textId="0DA301C8" w:rsidR="00C8278B" w:rsidRPr="0009064C" w:rsidRDefault="0009064C" w:rsidP="0009064C">
      <w:pPr>
        <w:ind w:left="720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Client-A or client-B send it to the server.</w:t>
      </w:r>
    </w:p>
    <w:p w14:paraId="5007C19F" w14:textId="2E31575C" w:rsidR="00C8278B" w:rsidRDefault="00C8278B" w:rsidP="005F42AD">
      <w:pPr>
        <w:pStyle w:val="ListParagraph"/>
        <w:numPr>
          <w:ilvl w:val="0"/>
          <w:numId w:val="9"/>
        </w:num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>Leave</w:t>
      </w:r>
    </w:p>
    <w:p w14:paraId="35F1375E" w14:textId="07840C87" w:rsidR="00C8278B" w:rsidRPr="0009064C" w:rsidRDefault="00961A03" w:rsidP="00961A03">
      <w:pPr>
        <w:ind w:left="720"/>
        <w:rPr>
          <w:rFonts w:ascii="Calibri" w:eastAsiaTheme="majorEastAsia" w:hAnsi="Calibri" w:cs="Calibri"/>
        </w:rPr>
      </w:pPr>
      <w:r w:rsidRPr="00961A03">
        <w:rPr>
          <w:rFonts w:ascii="Calibri" w:eastAsiaTheme="majorEastAsia" w:hAnsi="Calibri" w:cs="Calibri"/>
        </w:rPr>
        <w:t>Client-A or client-B send it to the server.</w:t>
      </w:r>
    </w:p>
    <w:p w14:paraId="612571E3" w14:textId="2495F281" w:rsidR="005F42AD" w:rsidRDefault="005F42AD" w:rsidP="005F42AD">
      <w:pPr>
        <w:pStyle w:val="ListParagraph"/>
        <w:numPr>
          <w:ilvl w:val="0"/>
          <w:numId w:val="9"/>
        </w:num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>Score Update</w:t>
      </w:r>
      <w:r w:rsidR="0084161D">
        <w:rPr>
          <w:rFonts w:ascii="Calibri" w:eastAsiaTheme="majorEastAsia" w:hAnsi="Calibri" w:cs="Calibri"/>
          <w:b/>
          <w:bCs/>
        </w:rPr>
        <w:t xml:space="preserve"> </w:t>
      </w:r>
      <w:r w:rsidR="002077BA">
        <w:rPr>
          <w:rFonts w:ascii="Calibri" w:eastAsiaTheme="majorEastAsia" w:hAnsi="Calibri" w:cs="Calibri"/>
          <w:b/>
          <w:bCs/>
        </w:rPr>
        <w:t>f</w:t>
      </w:r>
      <w:r w:rsidR="0084161D">
        <w:rPr>
          <w:rFonts w:ascii="Calibri" w:eastAsiaTheme="majorEastAsia" w:hAnsi="Calibri" w:cs="Calibri"/>
          <w:b/>
          <w:bCs/>
        </w:rPr>
        <w:t>rom Client</w:t>
      </w:r>
    </w:p>
    <w:p w14:paraId="06B1D5C3" w14:textId="1DC3A300" w:rsidR="00C8278B" w:rsidRDefault="007036C9" w:rsidP="007036C9">
      <w:pPr>
        <w:pStyle w:val="ListParagraph"/>
        <w:rPr>
          <w:rFonts w:ascii="Calibri" w:eastAsiaTheme="majorEastAsia" w:hAnsi="Calibri" w:cs="Calibri"/>
        </w:rPr>
      </w:pPr>
      <w:r w:rsidRPr="007036C9">
        <w:rPr>
          <w:rFonts w:ascii="Calibri" w:eastAsiaTheme="majorEastAsia" w:hAnsi="Calibri" w:cs="Calibri"/>
        </w:rPr>
        <w:t xml:space="preserve">Client-A or client-B send it to the </w:t>
      </w:r>
      <w:r w:rsidR="003D418D">
        <w:rPr>
          <w:rFonts w:ascii="Calibri" w:eastAsiaTheme="majorEastAsia" w:hAnsi="Calibri" w:cs="Calibri"/>
        </w:rPr>
        <w:t>server.</w:t>
      </w:r>
    </w:p>
    <w:p w14:paraId="1F293D9C" w14:textId="570986E0" w:rsidR="0080598D" w:rsidRDefault="0080598D" w:rsidP="0080598D">
      <w:pPr>
        <w:pStyle w:val="ListParagraph"/>
        <w:numPr>
          <w:ilvl w:val="0"/>
          <w:numId w:val="9"/>
        </w:num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 xml:space="preserve">Score Update </w:t>
      </w:r>
      <w:r w:rsidR="002077BA">
        <w:rPr>
          <w:rFonts w:ascii="Calibri" w:eastAsiaTheme="majorEastAsia" w:hAnsi="Calibri" w:cs="Calibri"/>
          <w:b/>
          <w:bCs/>
        </w:rPr>
        <w:t>t</w:t>
      </w:r>
      <w:r>
        <w:rPr>
          <w:rFonts w:ascii="Calibri" w:eastAsiaTheme="majorEastAsia" w:hAnsi="Calibri" w:cs="Calibri"/>
          <w:b/>
          <w:bCs/>
        </w:rPr>
        <w:t>o</w:t>
      </w:r>
      <w:r>
        <w:rPr>
          <w:rFonts w:ascii="Calibri" w:eastAsiaTheme="majorEastAsia" w:hAnsi="Calibri" w:cs="Calibri"/>
          <w:b/>
          <w:bCs/>
        </w:rPr>
        <w:t xml:space="preserve"> Client</w:t>
      </w:r>
    </w:p>
    <w:p w14:paraId="46DCC974" w14:textId="19D58932" w:rsidR="0080598D" w:rsidRPr="00224A25" w:rsidRDefault="00A52460" w:rsidP="00224A25">
      <w:pPr>
        <w:pStyle w:val="ListParagraph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Server sends updated scores to the client.</w:t>
      </w:r>
    </w:p>
    <w:p w14:paraId="654FCC4E" w14:textId="5B47AD12" w:rsidR="00B949CD" w:rsidRDefault="00B949CD" w:rsidP="005F42AD">
      <w:pPr>
        <w:pStyle w:val="ListParagraph"/>
        <w:numPr>
          <w:ilvl w:val="0"/>
          <w:numId w:val="9"/>
        </w:num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>Victory</w:t>
      </w:r>
    </w:p>
    <w:p w14:paraId="67C77CFA" w14:textId="31A49DF6" w:rsidR="00C8278B" w:rsidRPr="0089285C" w:rsidRDefault="002D23EA" w:rsidP="0089285C">
      <w:pPr>
        <w:pStyle w:val="ListParagraph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Client sends it to server.</w:t>
      </w:r>
    </w:p>
    <w:p w14:paraId="626BC660" w14:textId="6F309855" w:rsidR="00B949CD" w:rsidRDefault="00B949CD" w:rsidP="005F42AD">
      <w:pPr>
        <w:pStyle w:val="ListParagraph"/>
        <w:numPr>
          <w:ilvl w:val="0"/>
          <w:numId w:val="9"/>
        </w:num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>Loss</w:t>
      </w:r>
    </w:p>
    <w:p w14:paraId="3650D6E3" w14:textId="113ECF55" w:rsidR="00C8278B" w:rsidRPr="002D23EA" w:rsidRDefault="002D23EA" w:rsidP="002D23EA">
      <w:pPr>
        <w:ind w:left="720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Server sends it to client.</w:t>
      </w:r>
    </w:p>
    <w:p w14:paraId="4BAB9854" w14:textId="330FB7BB" w:rsidR="00B949CD" w:rsidRDefault="00B949CD" w:rsidP="005F42AD">
      <w:pPr>
        <w:pStyle w:val="ListParagraph"/>
        <w:numPr>
          <w:ilvl w:val="0"/>
          <w:numId w:val="9"/>
        </w:num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>Play Again</w:t>
      </w:r>
    </w:p>
    <w:p w14:paraId="7D085E71" w14:textId="405902FF" w:rsidR="00C8278B" w:rsidRPr="00E92651" w:rsidRDefault="00DA1B7A" w:rsidP="00E92651">
      <w:pPr>
        <w:pStyle w:val="ListParagraph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Client sends it to server.</w:t>
      </w:r>
    </w:p>
    <w:p w14:paraId="7BD59B36" w14:textId="1E007F32" w:rsidR="005F42AD" w:rsidRDefault="005F42AD" w:rsidP="005F42AD">
      <w:pPr>
        <w:pStyle w:val="ListParagraph"/>
        <w:numPr>
          <w:ilvl w:val="0"/>
          <w:numId w:val="9"/>
        </w:num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>Quit Game</w:t>
      </w:r>
    </w:p>
    <w:p w14:paraId="141C5265" w14:textId="05FD32BF" w:rsidR="00C8278B" w:rsidRPr="004F09AD" w:rsidRDefault="004F09AD" w:rsidP="004F09AD">
      <w:pPr>
        <w:pStyle w:val="ListParagraph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Client sends it to server.</w:t>
      </w:r>
    </w:p>
    <w:p w14:paraId="1C1DEF27" w14:textId="01E5CA71" w:rsidR="00B949CD" w:rsidRDefault="00B949CD" w:rsidP="005F42AD">
      <w:pPr>
        <w:pStyle w:val="ListParagraph"/>
        <w:numPr>
          <w:ilvl w:val="0"/>
          <w:numId w:val="9"/>
        </w:num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>Game Finished</w:t>
      </w:r>
    </w:p>
    <w:p w14:paraId="67940AD2" w14:textId="537D315A" w:rsidR="00C8278B" w:rsidRPr="004F09AD" w:rsidRDefault="00867D71" w:rsidP="004F09AD">
      <w:pPr>
        <w:pStyle w:val="ListParagraph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Server</w:t>
      </w:r>
      <w:r w:rsidR="004F09AD">
        <w:rPr>
          <w:rFonts w:ascii="Calibri" w:eastAsiaTheme="majorEastAsia" w:hAnsi="Calibri" w:cs="Calibri"/>
        </w:rPr>
        <w:t xml:space="preserve"> sends it to </w:t>
      </w:r>
      <w:r>
        <w:rPr>
          <w:rFonts w:ascii="Calibri" w:eastAsiaTheme="majorEastAsia" w:hAnsi="Calibri" w:cs="Calibri"/>
        </w:rPr>
        <w:t>client</w:t>
      </w:r>
      <w:r w:rsidR="004F09AD">
        <w:rPr>
          <w:rFonts w:ascii="Calibri" w:eastAsiaTheme="majorEastAsia" w:hAnsi="Calibri" w:cs="Calibri"/>
        </w:rPr>
        <w:t>.</w:t>
      </w:r>
    </w:p>
    <w:p w14:paraId="28EE9EBC" w14:textId="3639B432" w:rsidR="00B949CD" w:rsidRDefault="00B949CD" w:rsidP="005F42AD">
      <w:pPr>
        <w:pStyle w:val="ListParagraph"/>
        <w:numPr>
          <w:ilvl w:val="0"/>
          <w:numId w:val="9"/>
        </w:num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>Update Statistics</w:t>
      </w:r>
    </w:p>
    <w:p w14:paraId="5EC2AA8B" w14:textId="389F42C2" w:rsidR="00C8278B" w:rsidRPr="00867D71" w:rsidRDefault="00867D71" w:rsidP="00867D71">
      <w:pPr>
        <w:pStyle w:val="ListParagraph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Server sends it to client.</w:t>
      </w:r>
    </w:p>
    <w:p w14:paraId="2815D6A9" w14:textId="703AA0F5" w:rsidR="00B949CD" w:rsidRPr="005F42AD" w:rsidRDefault="00B949CD" w:rsidP="005F42AD">
      <w:pPr>
        <w:pStyle w:val="ListParagraph"/>
        <w:numPr>
          <w:ilvl w:val="0"/>
          <w:numId w:val="9"/>
        </w:num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>Abort Game (Cancel)</w:t>
      </w:r>
    </w:p>
    <w:p w14:paraId="4BD0B75D" w14:textId="791C9FDE" w:rsidR="00CF365E" w:rsidRPr="00B858DE" w:rsidRDefault="00B858DE" w:rsidP="00B858DE">
      <w:pPr>
        <w:pStyle w:val="ListParagraph"/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Client sends it to server.</w:t>
      </w:r>
    </w:p>
    <w:sectPr w:rsidR="00CF365E" w:rsidRPr="00B858D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8434" w14:textId="77777777" w:rsidR="00A52B51" w:rsidRDefault="00A52B51">
      <w:r>
        <w:separator/>
      </w:r>
    </w:p>
    <w:p w14:paraId="6795BCB1" w14:textId="77777777" w:rsidR="00A52B51" w:rsidRDefault="00A52B51"/>
  </w:endnote>
  <w:endnote w:type="continuationSeparator" w:id="0">
    <w:p w14:paraId="7A99F215" w14:textId="77777777" w:rsidR="00A52B51" w:rsidRDefault="00A52B51">
      <w:r>
        <w:continuationSeparator/>
      </w:r>
    </w:p>
    <w:p w14:paraId="7EE91A9E" w14:textId="77777777" w:rsidR="00A52B51" w:rsidRDefault="00A52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86C7D" w14:textId="77777777" w:rsidR="00667EAB" w:rsidRDefault="00986B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4D8CE" w14:textId="77777777" w:rsidR="00A52B51" w:rsidRDefault="00A52B51">
      <w:r>
        <w:separator/>
      </w:r>
    </w:p>
    <w:p w14:paraId="2E8E03CB" w14:textId="77777777" w:rsidR="00A52B51" w:rsidRDefault="00A52B51"/>
  </w:footnote>
  <w:footnote w:type="continuationSeparator" w:id="0">
    <w:p w14:paraId="08B9B934" w14:textId="77777777" w:rsidR="00A52B51" w:rsidRDefault="00A52B51">
      <w:r>
        <w:continuationSeparator/>
      </w:r>
    </w:p>
    <w:p w14:paraId="5802AD85" w14:textId="77777777" w:rsidR="00A52B51" w:rsidRDefault="00A52B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06AA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C06B81"/>
    <w:multiLevelType w:val="hybridMultilevel"/>
    <w:tmpl w:val="6176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769E6"/>
    <w:multiLevelType w:val="hybridMultilevel"/>
    <w:tmpl w:val="2418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0798B"/>
    <w:multiLevelType w:val="hybridMultilevel"/>
    <w:tmpl w:val="21F0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836E2"/>
    <w:multiLevelType w:val="hybridMultilevel"/>
    <w:tmpl w:val="2418F9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D5F3E"/>
    <w:multiLevelType w:val="hybridMultilevel"/>
    <w:tmpl w:val="4E3C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33"/>
    <w:rsid w:val="000014DC"/>
    <w:rsid w:val="00007B26"/>
    <w:rsid w:val="0003620C"/>
    <w:rsid w:val="000401A9"/>
    <w:rsid w:val="00057DAC"/>
    <w:rsid w:val="00066BC4"/>
    <w:rsid w:val="0009064C"/>
    <w:rsid w:val="000944EA"/>
    <w:rsid w:val="00094EBE"/>
    <w:rsid w:val="000A19F0"/>
    <w:rsid w:val="000C71F8"/>
    <w:rsid w:val="000E3A37"/>
    <w:rsid w:val="000F0A90"/>
    <w:rsid w:val="00107AE0"/>
    <w:rsid w:val="00120D6A"/>
    <w:rsid w:val="00130D25"/>
    <w:rsid w:val="001D291B"/>
    <w:rsid w:val="002030FF"/>
    <w:rsid w:val="002077BA"/>
    <w:rsid w:val="002211F1"/>
    <w:rsid w:val="00224A25"/>
    <w:rsid w:val="00227860"/>
    <w:rsid w:val="00234498"/>
    <w:rsid w:val="00245C09"/>
    <w:rsid w:val="0024690B"/>
    <w:rsid w:val="002632E4"/>
    <w:rsid w:val="00290F3B"/>
    <w:rsid w:val="002C1290"/>
    <w:rsid w:val="002D23EA"/>
    <w:rsid w:val="002D74C2"/>
    <w:rsid w:val="002E5EF3"/>
    <w:rsid w:val="0031323D"/>
    <w:rsid w:val="00322DCC"/>
    <w:rsid w:val="00331382"/>
    <w:rsid w:val="00354989"/>
    <w:rsid w:val="003C3DE8"/>
    <w:rsid w:val="003D418D"/>
    <w:rsid w:val="003F0E02"/>
    <w:rsid w:val="00413917"/>
    <w:rsid w:val="00415934"/>
    <w:rsid w:val="004203A4"/>
    <w:rsid w:val="004263E2"/>
    <w:rsid w:val="00426572"/>
    <w:rsid w:val="00464997"/>
    <w:rsid w:val="00465A5E"/>
    <w:rsid w:val="0049057D"/>
    <w:rsid w:val="0049517D"/>
    <w:rsid w:val="004A24F8"/>
    <w:rsid w:val="004A6D79"/>
    <w:rsid w:val="004C42B2"/>
    <w:rsid w:val="004D054C"/>
    <w:rsid w:val="004F0053"/>
    <w:rsid w:val="004F09AD"/>
    <w:rsid w:val="004F4572"/>
    <w:rsid w:val="0057160A"/>
    <w:rsid w:val="00585FEC"/>
    <w:rsid w:val="005917E4"/>
    <w:rsid w:val="005A0348"/>
    <w:rsid w:val="005A7920"/>
    <w:rsid w:val="005F2A84"/>
    <w:rsid w:val="005F42AD"/>
    <w:rsid w:val="00616B53"/>
    <w:rsid w:val="00634F5C"/>
    <w:rsid w:val="0063529A"/>
    <w:rsid w:val="00642328"/>
    <w:rsid w:val="00645434"/>
    <w:rsid w:val="00667EAB"/>
    <w:rsid w:val="00686EAF"/>
    <w:rsid w:val="006878C1"/>
    <w:rsid w:val="006943AD"/>
    <w:rsid w:val="0069727A"/>
    <w:rsid w:val="006B5056"/>
    <w:rsid w:val="006B72F2"/>
    <w:rsid w:val="006D0186"/>
    <w:rsid w:val="006D5424"/>
    <w:rsid w:val="006F5496"/>
    <w:rsid w:val="007004D4"/>
    <w:rsid w:val="007036C9"/>
    <w:rsid w:val="00716125"/>
    <w:rsid w:val="007216EA"/>
    <w:rsid w:val="007513AB"/>
    <w:rsid w:val="0076058F"/>
    <w:rsid w:val="00785F74"/>
    <w:rsid w:val="0079152F"/>
    <w:rsid w:val="007A59EC"/>
    <w:rsid w:val="007B15FF"/>
    <w:rsid w:val="007B264A"/>
    <w:rsid w:val="007C53F8"/>
    <w:rsid w:val="007C5B3E"/>
    <w:rsid w:val="007E08BD"/>
    <w:rsid w:val="007E4875"/>
    <w:rsid w:val="0080598D"/>
    <w:rsid w:val="008126DB"/>
    <w:rsid w:val="0083499D"/>
    <w:rsid w:val="00837569"/>
    <w:rsid w:val="0084161D"/>
    <w:rsid w:val="00867D71"/>
    <w:rsid w:val="00870B52"/>
    <w:rsid w:val="00882C7D"/>
    <w:rsid w:val="0089285C"/>
    <w:rsid w:val="008C53E1"/>
    <w:rsid w:val="008D3F1F"/>
    <w:rsid w:val="008D4455"/>
    <w:rsid w:val="008F7A55"/>
    <w:rsid w:val="009159D6"/>
    <w:rsid w:val="0092472D"/>
    <w:rsid w:val="00925662"/>
    <w:rsid w:val="00926F2B"/>
    <w:rsid w:val="0093748E"/>
    <w:rsid w:val="00961A03"/>
    <w:rsid w:val="009808AF"/>
    <w:rsid w:val="00986B8B"/>
    <w:rsid w:val="00986E18"/>
    <w:rsid w:val="009B6877"/>
    <w:rsid w:val="009C5A18"/>
    <w:rsid w:val="009F0BBF"/>
    <w:rsid w:val="009F23A0"/>
    <w:rsid w:val="00A0681E"/>
    <w:rsid w:val="00A41B31"/>
    <w:rsid w:val="00A467A3"/>
    <w:rsid w:val="00A51F21"/>
    <w:rsid w:val="00A52460"/>
    <w:rsid w:val="00A52B51"/>
    <w:rsid w:val="00A62A79"/>
    <w:rsid w:val="00A80088"/>
    <w:rsid w:val="00A87A22"/>
    <w:rsid w:val="00AC3BB9"/>
    <w:rsid w:val="00AD1E8B"/>
    <w:rsid w:val="00AE3ED7"/>
    <w:rsid w:val="00B0461C"/>
    <w:rsid w:val="00B04831"/>
    <w:rsid w:val="00B07B9C"/>
    <w:rsid w:val="00B23054"/>
    <w:rsid w:val="00B405F5"/>
    <w:rsid w:val="00B858DE"/>
    <w:rsid w:val="00B90574"/>
    <w:rsid w:val="00B949CD"/>
    <w:rsid w:val="00BA1B23"/>
    <w:rsid w:val="00BD1219"/>
    <w:rsid w:val="00BD4584"/>
    <w:rsid w:val="00BE2C6D"/>
    <w:rsid w:val="00C34A4E"/>
    <w:rsid w:val="00C50B4A"/>
    <w:rsid w:val="00C51315"/>
    <w:rsid w:val="00C67D6D"/>
    <w:rsid w:val="00C738A5"/>
    <w:rsid w:val="00C8278B"/>
    <w:rsid w:val="00C954D5"/>
    <w:rsid w:val="00CC5F82"/>
    <w:rsid w:val="00CF1B24"/>
    <w:rsid w:val="00CF365E"/>
    <w:rsid w:val="00D11079"/>
    <w:rsid w:val="00D47720"/>
    <w:rsid w:val="00DA1B7A"/>
    <w:rsid w:val="00DC0812"/>
    <w:rsid w:val="00DD2624"/>
    <w:rsid w:val="00DD7662"/>
    <w:rsid w:val="00DE1F85"/>
    <w:rsid w:val="00DE2287"/>
    <w:rsid w:val="00DE3ECE"/>
    <w:rsid w:val="00DF10E3"/>
    <w:rsid w:val="00DF3A47"/>
    <w:rsid w:val="00E10A68"/>
    <w:rsid w:val="00E33E70"/>
    <w:rsid w:val="00E52839"/>
    <w:rsid w:val="00E578EC"/>
    <w:rsid w:val="00E6029B"/>
    <w:rsid w:val="00E763B2"/>
    <w:rsid w:val="00E873C9"/>
    <w:rsid w:val="00E92651"/>
    <w:rsid w:val="00E92FF5"/>
    <w:rsid w:val="00EB7509"/>
    <w:rsid w:val="00EC4C5F"/>
    <w:rsid w:val="00ED74BA"/>
    <w:rsid w:val="00EE07ED"/>
    <w:rsid w:val="00EF2A86"/>
    <w:rsid w:val="00F03C47"/>
    <w:rsid w:val="00F44E51"/>
    <w:rsid w:val="00F60BC6"/>
    <w:rsid w:val="00F64833"/>
    <w:rsid w:val="00F7706B"/>
    <w:rsid w:val="00F93F14"/>
    <w:rsid w:val="00F96B25"/>
    <w:rsid w:val="00FB4E2C"/>
    <w:rsid w:val="00FB5898"/>
    <w:rsid w:val="00FC3FD5"/>
    <w:rsid w:val="00FD10A3"/>
    <w:rsid w:val="00FE46DF"/>
    <w:rsid w:val="00FF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D26EC"/>
  <w15:chartTrackingRefBased/>
  <w15:docId w15:val="{BDFE23C0-FA46-8747-B664-1374E4FE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F2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7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F2A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A8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sav/Library/Containers/com.microsoft.Word/Data/Library/Application%20Support/Microsoft/Office/16.0/DTS/en-US%7b663D2B6C-38AE-D04D-9734-5371327971AF%7d/%7bD003C813-A3DB-EF47-B1F2-063BDD3E3E7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{D003C813-A3DB-EF47-B1F2-063BDD3E3E74}tf10002086.dotx</Template>
  <TotalTime>85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danae savvidi</dc:creator>
  <cp:keywords/>
  <dc:description/>
  <cp:lastModifiedBy>danae savvidi</cp:lastModifiedBy>
  <cp:revision>177</cp:revision>
  <dcterms:created xsi:type="dcterms:W3CDTF">2021-12-18T16:50:00Z</dcterms:created>
  <dcterms:modified xsi:type="dcterms:W3CDTF">2022-01-16T14:32:00Z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